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AA32" w14:textId="268990C8" w:rsidR="0001626D" w:rsidRPr="000102B6" w:rsidRDefault="000E0157" w:rsidP="000102B6">
      <w:pPr>
        <w:pStyle w:val="Title"/>
      </w:pPr>
      <w:r w:rsidRPr="000E0157">
        <w:t>Vehicle Price Gouging</w:t>
      </w:r>
    </w:p>
    <w:p w14:paraId="56DE1D99" w14:textId="2157CB95" w:rsidR="00560F76" w:rsidRPr="000102B6" w:rsidRDefault="00560F76" w:rsidP="000102B6">
      <w:pPr>
        <w:pStyle w:val="Title"/>
      </w:pPr>
    </w:p>
    <w:p w14:paraId="222263D4" w14:textId="0A65BAC2" w:rsidR="00DC5CA9" w:rsidRPr="00317906" w:rsidRDefault="00302B51" w:rsidP="000102B6">
      <w:pPr>
        <w:pStyle w:val="Details"/>
        <w:spacing w:before="0"/>
      </w:pPr>
      <w:r>
        <w:rPr>
          <w:b/>
        </w:rPr>
        <w:t xml:space="preserve">Due </w:t>
      </w:r>
      <w:r w:rsidR="008962D9" w:rsidRPr="00317906">
        <w:rPr>
          <w:b/>
        </w:rPr>
        <w:t>Date</w:t>
      </w:r>
      <w:r w:rsidR="008962D9" w:rsidRPr="00317906">
        <w:t>:</w:t>
      </w:r>
      <w:r w:rsidR="00DC5CA9" w:rsidRPr="00317906">
        <w:t xml:space="preserve"> </w:t>
      </w:r>
      <w:r w:rsidR="00B95A38">
        <w:t>July 14</w:t>
      </w:r>
      <w:r w:rsidR="00B95A38" w:rsidRPr="00B95A38">
        <w:rPr>
          <w:vertAlign w:val="superscript"/>
        </w:rPr>
        <w:t>th</w:t>
      </w:r>
      <w:r w:rsidR="00B95A38">
        <w:t>, 2022</w:t>
      </w:r>
    </w:p>
    <w:p w14:paraId="25F68F5B" w14:textId="36202BC7" w:rsidR="00DC5CA9" w:rsidRPr="00317906" w:rsidRDefault="00302B51" w:rsidP="00317906">
      <w:pPr>
        <w:pStyle w:val="Details"/>
      </w:pPr>
      <w:r>
        <w:rPr>
          <w:b/>
        </w:rPr>
        <w:t>Contributors</w:t>
      </w:r>
      <w:r w:rsidR="008962D9" w:rsidRPr="00317906">
        <w:t>:</w:t>
      </w:r>
      <w:r w:rsidR="00DC5CA9" w:rsidRPr="00317906">
        <w:t xml:space="preserve"> </w:t>
      </w:r>
      <w:r w:rsidR="00B95A38" w:rsidRPr="00B95A38">
        <w:t xml:space="preserve">Daniel </w:t>
      </w:r>
      <w:proofErr w:type="spellStart"/>
      <w:r w:rsidR="00B95A38" w:rsidRPr="00B95A38">
        <w:t>Czornyj</w:t>
      </w:r>
      <w:proofErr w:type="spellEnd"/>
      <w:r w:rsidR="00B95A38">
        <w:t xml:space="preserve">, </w:t>
      </w:r>
      <w:r w:rsidR="00B95A38" w:rsidRPr="00B95A38">
        <w:t>Robert Gonzalez</w:t>
      </w:r>
      <w:r w:rsidR="00B95A38">
        <w:t xml:space="preserve">, </w:t>
      </w:r>
      <w:r w:rsidR="00B95A38" w:rsidRPr="00B95A38">
        <w:t>Robert Lane</w:t>
      </w:r>
      <w:r w:rsidR="00B95A38">
        <w:t xml:space="preserve">, </w:t>
      </w:r>
      <w:r w:rsidR="00B95A38" w:rsidRPr="00B95A38">
        <w:t xml:space="preserve">Cody </w:t>
      </w:r>
      <w:proofErr w:type="spellStart"/>
      <w:r w:rsidR="00B95A38" w:rsidRPr="00B95A38">
        <w:t>Sultenfuss</w:t>
      </w:r>
      <w:proofErr w:type="spellEnd"/>
      <w:r w:rsidR="00B95A38">
        <w:t xml:space="preserve">, </w:t>
      </w:r>
      <w:r w:rsidR="00B95A38" w:rsidRPr="00B95A38">
        <w:t>Krystal Lewis</w:t>
      </w:r>
    </w:p>
    <w:p w14:paraId="7EE65239" w14:textId="17715C53" w:rsidR="00CA6B4F" w:rsidRPr="000102B6" w:rsidRDefault="00B95A38" w:rsidP="000102B6">
      <w:pPr>
        <w:pStyle w:val="Heading1"/>
      </w:pPr>
      <w:r>
        <w:t>Objective</w:t>
      </w:r>
    </w:p>
    <w:p w14:paraId="64ED4F70" w14:textId="5DEABBE3" w:rsidR="00CA6B4F" w:rsidRPr="00CA6B4F" w:rsidRDefault="00B95A38" w:rsidP="00CA6B4F">
      <w:pPr>
        <w:rPr>
          <w:color w:val="000000" w:themeColor="text1"/>
        </w:rPr>
      </w:pPr>
      <w:r>
        <w:rPr>
          <w:color w:val="000000" w:themeColor="text1"/>
        </w:rPr>
        <w:t>Economic inflation impacts on auto sale</w:t>
      </w:r>
      <w:r w:rsidR="00157109">
        <w:rPr>
          <w:color w:val="000000" w:themeColor="text1"/>
        </w:rPr>
        <w:t>s</w:t>
      </w:r>
      <w:r>
        <w:rPr>
          <w:color w:val="000000" w:themeColor="text1"/>
        </w:rPr>
        <w:t xml:space="preserve">; purchasing a new vehicle </w:t>
      </w:r>
      <w:r w:rsidR="00302B51">
        <w:rPr>
          <w:color w:val="000000" w:themeColor="text1"/>
        </w:rPr>
        <w:t>posed the question</w:t>
      </w:r>
      <w:r w:rsidR="00157109">
        <w:rPr>
          <w:color w:val="000000" w:themeColor="text1"/>
        </w:rPr>
        <w:t xml:space="preserve"> “Is it really inflation or are the dealerships price gouging Americans?”. Our website </w:t>
      </w:r>
      <w:r w:rsidR="00157109" w:rsidRPr="00157109">
        <w:rPr>
          <w:color w:val="000000" w:themeColor="text1"/>
        </w:rPr>
        <w:t>serves to explore the variance in MSRP &amp; listed/selling price for two different sample sizes of vehicles</w:t>
      </w:r>
      <w:r w:rsidR="00157109">
        <w:rPr>
          <w:color w:val="000000" w:themeColor="text1"/>
        </w:rPr>
        <w:t xml:space="preserve"> in the DFW/Houston Texas areas.</w:t>
      </w:r>
    </w:p>
    <w:p w14:paraId="7F0D69E7" w14:textId="269EDA51" w:rsidR="00CA6B4F" w:rsidRPr="00CA6B4F" w:rsidRDefault="00B95A38" w:rsidP="000102B6">
      <w:pPr>
        <w:pStyle w:val="Heading1"/>
      </w:pPr>
      <w:r>
        <w:t>Challenges</w:t>
      </w:r>
    </w:p>
    <w:p w14:paraId="40A4CA8A" w14:textId="42B0C92C" w:rsidR="00CA6B4F" w:rsidRPr="00D416B2" w:rsidRDefault="00CA3BE1" w:rsidP="0015710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 xml:space="preserve">The </w:t>
      </w:r>
      <w:proofErr w:type="spellStart"/>
      <w:r>
        <w:t>k</w:t>
      </w:r>
      <w:r w:rsidR="00D416B2">
        <w:t>aggle</w:t>
      </w:r>
      <w:proofErr w:type="spellEnd"/>
      <w:r w:rsidR="00D416B2">
        <w:t xml:space="preserve"> data file was too large</w:t>
      </w:r>
      <w:r>
        <w:t xml:space="preserve"> initially</w:t>
      </w:r>
      <w:r w:rsidR="002E5BD6">
        <w:t xml:space="preserve">, </w:t>
      </w:r>
      <w:r w:rsidR="00D416B2">
        <w:t xml:space="preserve">there were roughly 1 million rows. In order to effectively run the file in </w:t>
      </w:r>
      <w:proofErr w:type="spellStart"/>
      <w:r w:rsidR="00D416B2">
        <w:t>Jupyter</w:t>
      </w:r>
      <w:proofErr w:type="spellEnd"/>
      <w:r w:rsidR="00D416B2">
        <w:t xml:space="preserve">, we cut the data in half by </w:t>
      </w:r>
      <w:r w:rsidR="00302B51">
        <w:t xml:space="preserve">filtering </w:t>
      </w:r>
      <w:r w:rsidR="00D416B2">
        <w:t xml:space="preserve">vehicle </w:t>
      </w:r>
      <w:proofErr w:type="gramStart"/>
      <w:r w:rsidR="00D416B2">
        <w:t>types</w:t>
      </w:r>
      <w:proofErr w:type="gramEnd"/>
      <w:r w:rsidR="00D416B2">
        <w:t xml:space="preserve"> Pickup and Passenger Vehicle.</w:t>
      </w:r>
    </w:p>
    <w:p w14:paraId="3CC1D8E4" w14:textId="34309682" w:rsidR="00D416B2" w:rsidRDefault="002E5BD6" w:rsidP="0015710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The web-scraping had to be broken up by query ranges to prevent the website from blocking us and preventing further scraping.</w:t>
      </w:r>
    </w:p>
    <w:p w14:paraId="470AC6ED" w14:textId="2147CFF0" w:rsidR="002E5BD6" w:rsidRDefault="002E5BD6" w:rsidP="0015710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49DA0E3" w14:textId="184FF174" w:rsidR="002E5BD6" w:rsidRPr="00302B51" w:rsidRDefault="002E5BD6" w:rsidP="0015710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302B51">
        <w:rPr>
          <w:color w:val="000000" w:themeColor="text1"/>
        </w:rPr>
        <w:t xml:space="preserve">  </w:t>
      </w:r>
    </w:p>
    <w:p w14:paraId="0CFAE149" w14:textId="7F489D78" w:rsidR="00CA6B4F" w:rsidRDefault="00B95A38" w:rsidP="000102B6">
      <w:pPr>
        <w:pStyle w:val="Heading1"/>
      </w:pPr>
      <w:r>
        <w:t>Data Sources</w:t>
      </w:r>
      <w:r w:rsidR="002E5BD6">
        <w:t xml:space="preserve"> and Cleanup</w:t>
      </w:r>
    </w:p>
    <w:p w14:paraId="3FD11F90" w14:textId="23271E3D" w:rsidR="0023737B" w:rsidRDefault="0023737B" w:rsidP="0023737B">
      <w:pPr>
        <w:pStyle w:val="ListParagraph"/>
        <w:numPr>
          <w:ilvl w:val="0"/>
          <w:numId w:val="4"/>
        </w:numPr>
      </w:pPr>
      <w:proofErr w:type="spellStart"/>
      <w:r>
        <w:t>kaggle</w:t>
      </w:r>
      <w:proofErr w:type="spellEnd"/>
      <w:r>
        <w:t xml:space="preserve">: </w:t>
      </w:r>
      <w:hyperlink r:id="rId10" w:history="1">
        <w:r w:rsidRPr="0023737B">
          <w:rPr>
            <w:rStyle w:val="Hyperlink"/>
          </w:rPr>
          <w:t>Large Car Dataset</w:t>
        </w:r>
      </w:hyperlink>
    </w:p>
    <w:p w14:paraId="2EBFDCA8" w14:textId="4738F602" w:rsidR="0023737B" w:rsidRDefault="0023737B" w:rsidP="0023737B">
      <w:pPr>
        <w:pStyle w:val="ListParagraph"/>
        <w:numPr>
          <w:ilvl w:val="1"/>
          <w:numId w:val="4"/>
        </w:numPr>
      </w:pPr>
      <w:r>
        <w:t xml:space="preserve">CSV file reduced from 478,940 KB to 20,262 KB via </w:t>
      </w:r>
      <w:proofErr w:type="spellStart"/>
      <w:r>
        <w:t>Jupyter</w:t>
      </w:r>
      <w:proofErr w:type="spellEnd"/>
    </w:p>
    <w:p w14:paraId="230A5C8E" w14:textId="74791A42" w:rsidR="000E0157" w:rsidRDefault="0023737B" w:rsidP="000E0157">
      <w:pPr>
        <w:pStyle w:val="ListParagraph"/>
        <w:numPr>
          <w:ilvl w:val="0"/>
          <w:numId w:val="4"/>
        </w:numPr>
      </w:pPr>
      <w:r>
        <w:t>W</w:t>
      </w:r>
      <w:r w:rsidRPr="0023737B">
        <w:t xml:space="preserve">eb-scraping algorithm on new car listings from </w:t>
      </w:r>
      <w:hyperlink r:id="rId11" w:history="1">
        <w:r w:rsidRPr="000E0157">
          <w:rPr>
            <w:rStyle w:val="Hyperlink"/>
          </w:rPr>
          <w:t>cargurus.com</w:t>
        </w:r>
      </w:hyperlink>
    </w:p>
    <w:p w14:paraId="17730C42" w14:textId="311AADDF" w:rsidR="000E0157" w:rsidRDefault="0023737B" w:rsidP="000E0157">
      <w:pPr>
        <w:pStyle w:val="ListParagraph"/>
        <w:numPr>
          <w:ilvl w:val="1"/>
          <w:numId w:val="4"/>
        </w:numPr>
      </w:pPr>
      <w:r>
        <w:t>Result</w:t>
      </w:r>
      <w:r w:rsidR="00B91C6A">
        <w:t>ed in 6 separate CSV files</w:t>
      </w:r>
      <w:r w:rsidR="002E5BD6">
        <w:t xml:space="preserve"> later merged via </w:t>
      </w:r>
      <w:proofErr w:type="spellStart"/>
      <w:r w:rsidR="002E5BD6">
        <w:t>Jupyter</w:t>
      </w:r>
      <w:proofErr w:type="spellEnd"/>
    </w:p>
    <w:p w14:paraId="6F7BDD96" w14:textId="13227374" w:rsidR="000E0157" w:rsidRDefault="000E0157" w:rsidP="000E0157">
      <w:pPr>
        <w:pStyle w:val="ListParagraph"/>
        <w:numPr>
          <w:ilvl w:val="0"/>
          <w:numId w:val="4"/>
        </w:numPr>
      </w:pPr>
      <w:r>
        <w:t xml:space="preserve">Kaggle and web-scrape files were </w:t>
      </w:r>
      <w:r w:rsidR="00D416B2">
        <w:t xml:space="preserve">imported into </w:t>
      </w:r>
      <w:r w:rsidR="00250C94">
        <w:t>Postgre</w:t>
      </w:r>
      <w:r w:rsidR="00D416B2">
        <w:t>SQL</w:t>
      </w:r>
      <w:r w:rsidR="00250C94">
        <w:t xml:space="preserve"> and converted to SQL</w:t>
      </w:r>
      <w:r w:rsidR="00D416B2">
        <w:t>ite</w:t>
      </w:r>
    </w:p>
    <w:p w14:paraId="2BB3F425" w14:textId="31AA0277" w:rsidR="00302B51" w:rsidRPr="0023737B" w:rsidRDefault="00302B51" w:rsidP="000E0157">
      <w:pPr>
        <w:pStyle w:val="ListParagraph"/>
        <w:numPr>
          <w:ilvl w:val="0"/>
          <w:numId w:val="4"/>
        </w:numPr>
      </w:pPr>
      <w:r>
        <w:t xml:space="preserve"> </w:t>
      </w:r>
    </w:p>
    <w:p w14:paraId="3B721B10" w14:textId="404A172D" w:rsidR="00CA6B4F" w:rsidRDefault="002E5BD6" w:rsidP="000102B6">
      <w:pPr>
        <w:pStyle w:val="Heading1"/>
      </w:pPr>
      <w:bookmarkStart w:id="0" w:name="_Analysis_Methods"/>
      <w:bookmarkEnd w:id="0"/>
      <w:r>
        <w:t xml:space="preserve">Analysis </w:t>
      </w:r>
      <w:r w:rsidR="00B95A38">
        <w:t>Methods</w:t>
      </w:r>
    </w:p>
    <w:p w14:paraId="7567FC7A" w14:textId="2FF5ECC8" w:rsidR="005E4D50" w:rsidRDefault="005E4D50" w:rsidP="005E4D50">
      <w:pPr>
        <w:pStyle w:val="ListParagraph"/>
        <w:numPr>
          <w:ilvl w:val="0"/>
          <w:numId w:val="5"/>
        </w:numPr>
      </w:pPr>
      <w:r>
        <w:t>Utilized bootstrap to initially create HTML/CSS/JS coded site</w:t>
      </w:r>
    </w:p>
    <w:p w14:paraId="606FB02E" w14:textId="0A141553" w:rsidR="001419A4" w:rsidRDefault="00A93DCD" w:rsidP="001419A4">
      <w:pPr>
        <w:pStyle w:val="ListParagraph"/>
        <w:numPr>
          <w:ilvl w:val="0"/>
          <w:numId w:val="5"/>
        </w:numPr>
      </w:pPr>
      <w:r>
        <w:lastRenderedPageBreak/>
        <w:t xml:space="preserve">Created API built into Flask for </w:t>
      </w:r>
      <w:proofErr w:type="spellStart"/>
      <w:r>
        <w:t>plotly</w:t>
      </w:r>
      <w:proofErr w:type="spellEnd"/>
      <w:r w:rsidR="00CD61BA">
        <w:t xml:space="preserve"> and leaflet</w:t>
      </w:r>
      <w:r>
        <w:t xml:space="preserve"> charts and graphs </w:t>
      </w:r>
      <w:r w:rsidR="001419A4">
        <w:t>for visualization</w:t>
      </w:r>
      <w:r>
        <w:t xml:space="preserve"> by end user</w:t>
      </w:r>
    </w:p>
    <w:p w14:paraId="3F82D20A" w14:textId="6B460ADB" w:rsidR="00CD61BA" w:rsidRDefault="00CD61BA" w:rsidP="00CD61BA">
      <w:pPr>
        <w:pStyle w:val="ListParagraph"/>
        <w:numPr>
          <w:ilvl w:val="1"/>
          <w:numId w:val="5"/>
        </w:numPr>
      </w:pPr>
      <w:proofErr w:type="spellStart"/>
      <w:r w:rsidRPr="00CD61BA">
        <w:rPr>
          <w:b/>
          <w:bCs/>
        </w:rPr>
        <w:t>kaggleMakeUrl</w:t>
      </w:r>
      <w:proofErr w:type="spellEnd"/>
      <w:r>
        <w:t xml:space="preserve"> = </w:t>
      </w:r>
      <w:proofErr w:type="spellStart"/>
      <w:r w:rsidRPr="00CD61BA">
        <w:t>api</w:t>
      </w:r>
      <w:proofErr w:type="spellEnd"/>
      <w:r w:rsidRPr="00CD61BA">
        <w:t>/v1.0/</w:t>
      </w:r>
      <w:proofErr w:type="spellStart"/>
      <w:r w:rsidRPr="00CD61BA">
        <w:t>kaggle</w:t>
      </w:r>
      <w:proofErr w:type="spellEnd"/>
      <w:r w:rsidRPr="00CD61BA">
        <w:t>/</w:t>
      </w:r>
    </w:p>
    <w:p w14:paraId="364A3431" w14:textId="05659F7F" w:rsidR="00CD61BA" w:rsidRDefault="00CD61BA" w:rsidP="00CD61BA">
      <w:pPr>
        <w:pStyle w:val="ListParagraph"/>
        <w:numPr>
          <w:ilvl w:val="1"/>
          <w:numId w:val="5"/>
        </w:numPr>
      </w:pPr>
      <w:r w:rsidRPr="00CD61BA">
        <w:rPr>
          <w:b/>
          <w:bCs/>
        </w:rPr>
        <w:t xml:space="preserve">gouge </w:t>
      </w:r>
      <w:proofErr w:type="spellStart"/>
      <w:r w:rsidRPr="00CD61BA">
        <w:rPr>
          <w:b/>
          <w:bCs/>
        </w:rPr>
        <w:t>api</w:t>
      </w:r>
      <w:proofErr w:type="spellEnd"/>
      <w:r>
        <w:t xml:space="preserve"> = </w:t>
      </w:r>
      <w:proofErr w:type="spellStart"/>
      <w:r w:rsidRPr="00CD61BA">
        <w:t>api</w:t>
      </w:r>
      <w:proofErr w:type="spellEnd"/>
      <w:r w:rsidRPr="00CD61BA">
        <w:t>/v1.0/scraped/</w:t>
      </w:r>
    </w:p>
    <w:p w14:paraId="4633D236" w14:textId="04ADC09E" w:rsidR="00411753" w:rsidRPr="005E4D50" w:rsidRDefault="00411753" w:rsidP="00411753">
      <w:pPr>
        <w:pStyle w:val="ListParagraph"/>
        <w:numPr>
          <w:ilvl w:val="0"/>
          <w:numId w:val="5"/>
        </w:numPr>
      </w:pPr>
      <w:r>
        <w:t xml:space="preserve">JS library not covered </w:t>
      </w:r>
      <w:r w:rsidR="00CD61BA">
        <w:t xml:space="preserve">and used </w:t>
      </w:r>
      <w:r>
        <w:t xml:space="preserve">= </w:t>
      </w:r>
      <w:r w:rsidR="00CD61BA">
        <w:t>jQuery used for the About section (</w:t>
      </w:r>
      <w:r w:rsidR="003F5B99">
        <w:t>“about.html”, “where.html”, “why.html”</w:t>
      </w:r>
      <w:r w:rsidR="00B771E1">
        <w:t>)</w:t>
      </w:r>
    </w:p>
    <w:p w14:paraId="2CF89AB9" w14:textId="51FB7F91" w:rsidR="001419A4" w:rsidRDefault="001419A4" w:rsidP="001419A4">
      <w:pPr>
        <w:pStyle w:val="ListParagraph"/>
        <w:numPr>
          <w:ilvl w:val="0"/>
          <w:numId w:val="5"/>
        </w:numPr>
      </w:pPr>
    </w:p>
    <w:p w14:paraId="400EEB2E" w14:textId="2903AD1B" w:rsidR="00CA6B4F" w:rsidRDefault="00411753" w:rsidP="000102B6">
      <w:pPr>
        <w:pStyle w:val="Heading1"/>
      </w:pPr>
      <w:r>
        <w:t>User Driven Interaction</w:t>
      </w:r>
    </w:p>
    <w:p w14:paraId="0D14A16E" w14:textId="3588E894" w:rsidR="00B64597" w:rsidRPr="00B64597" w:rsidRDefault="00B64597" w:rsidP="00B64597">
      <w:r w:rsidRPr="00B64597">
        <w:t>https://gouge-data.herokuapp.com/#home</w:t>
      </w:r>
    </w:p>
    <w:p w14:paraId="35E23D4F" w14:textId="3A53981D" w:rsidR="00411753" w:rsidRDefault="00411753" w:rsidP="00411753">
      <w:pPr>
        <w:pStyle w:val="ListParagraph"/>
        <w:numPr>
          <w:ilvl w:val="0"/>
          <w:numId w:val="5"/>
        </w:numPr>
      </w:pPr>
      <w:r>
        <w:t>Menu Options: Home, About, Map, Visualizations, Meet the Team!</w:t>
      </w:r>
    </w:p>
    <w:p w14:paraId="33FF52FF" w14:textId="1DC06184" w:rsidR="00411753" w:rsidRDefault="00411753" w:rsidP="00411753">
      <w:pPr>
        <w:pStyle w:val="ListParagraph"/>
        <w:numPr>
          <w:ilvl w:val="1"/>
          <w:numId w:val="5"/>
        </w:numPr>
      </w:pPr>
      <w:r>
        <w:t>Meet the team provides photos, GitHub profile link and LinkedIn link</w:t>
      </w:r>
      <w:r w:rsidR="00823213">
        <w:t>.</w:t>
      </w:r>
    </w:p>
    <w:p w14:paraId="34C3AF02" w14:textId="77777777" w:rsidR="007A2E22" w:rsidRPr="007A2E22" w:rsidRDefault="00823213" w:rsidP="007A2E22">
      <w:pPr>
        <w:pStyle w:val="ListParagraph"/>
        <w:numPr>
          <w:ilvl w:val="2"/>
          <w:numId w:val="5"/>
        </w:numPr>
        <w:rPr>
          <w:highlight w:val="yellow"/>
        </w:rPr>
      </w:pPr>
      <w:r w:rsidRPr="007A2E22">
        <w:rPr>
          <w:highlight w:val="yellow"/>
        </w:rPr>
        <w:t>Remove “Contact” from Menu</w:t>
      </w:r>
    </w:p>
    <w:p w14:paraId="69DB1A59" w14:textId="23093F07" w:rsidR="007A2E22" w:rsidRPr="007A2E22" w:rsidRDefault="007A2E22" w:rsidP="007A2E22">
      <w:pPr>
        <w:pStyle w:val="ListParagraph"/>
        <w:ind w:left="2160"/>
        <w:rPr>
          <w:highlight w:val="yellow"/>
        </w:rPr>
      </w:pPr>
      <w:r w:rsidRPr="007A2E22">
        <w:rPr>
          <w:highlight w:val="yellow"/>
        </w:rPr>
        <w:t xml:space="preserve">&lt;li class="sidebar-nav-item"&gt;&lt;a </w:t>
      </w:r>
      <w:proofErr w:type="spellStart"/>
      <w:r w:rsidRPr="007A2E22">
        <w:rPr>
          <w:highlight w:val="yellow"/>
        </w:rPr>
        <w:t>href</w:t>
      </w:r>
      <w:proofErr w:type="spellEnd"/>
      <w:r w:rsidRPr="007A2E22">
        <w:rPr>
          <w:highlight w:val="yellow"/>
        </w:rPr>
        <w:t>="#contact"&gt;Contact&lt;/a&gt;&lt;/li&gt;</w:t>
      </w:r>
    </w:p>
    <w:p w14:paraId="3859B02C" w14:textId="4A02D611" w:rsidR="00411753" w:rsidRDefault="00411753" w:rsidP="00411753">
      <w:pPr>
        <w:pStyle w:val="ListParagraph"/>
        <w:numPr>
          <w:ilvl w:val="0"/>
          <w:numId w:val="5"/>
        </w:numPr>
      </w:pPr>
      <w:r w:rsidRPr="00411753">
        <w:t>Cars by Dealer</w:t>
      </w:r>
      <w:r>
        <w:t xml:space="preserve"> (map) allows end user to view dealers on the map by their Vehicle Make. Hovering over the legend items provides MSRP vs Dealer Pricing (Gouge Score)</w:t>
      </w:r>
      <w:r w:rsidR="00823213">
        <w:t>.</w:t>
      </w:r>
    </w:p>
    <w:p w14:paraId="642A66C4" w14:textId="26A53B4B" w:rsidR="00823213" w:rsidRDefault="00823213" w:rsidP="00823213">
      <w:pPr>
        <w:pStyle w:val="ListParagraph"/>
        <w:numPr>
          <w:ilvl w:val="1"/>
          <w:numId w:val="5"/>
        </w:numPr>
      </w:pPr>
      <w:r>
        <w:t>Gouge Score based on if Dealer Price is greater than, equal to, or less than MSRP.</w:t>
      </w:r>
    </w:p>
    <w:p w14:paraId="63C8614C" w14:textId="25D2D220" w:rsidR="00411753" w:rsidRDefault="00411753" w:rsidP="00411753">
      <w:pPr>
        <w:pStyle w:val="ListParagraph"/>
        <w:numPr>
          <w:ilvl w:val="0"/>
          <w:numId w:val="5"/>
        </w:numPr>
      </w:pPr>
      <w:r>
        <w:t>Interactive Bar Chart allows end user to filter by Vehicle Make and see the various models and their pricing.</w:t>
      </w:r>
    </w:p>
    <w:p w14:paraId="23D3D145" w14:textId="4DEEA77C" w:rsidR="00823213" w:rsidRDefault="00823213" w:rsidP="00823213">
      <w:pPr>
        <w:pStyle w:val="ListParagraph"/>
        <w:numPr>
          <w:ilvl w:val="1"/>
          <w:numId w:val="5"/>
        </w:numPr>
      </w:pPr>
      <w:r>
        <w:t>Model types on Y axis, Avg MSRP on X axis</w:t>
      </w:r>
    </w:p>
    <w:p w14:paraId="579C30AA" w14:textId="77777777" w:rsidR="00302B51" w:rsidRDefault="00302B51" w:rsidP="00302B51">
      <w:pPr>
        <w:pStyle w:val="ListParagraph"/>
        <w:numPr>
          <w:ilvl w:val="0"/>
          <w:numId w:val="5"/>
        </w:numPr>
      </w:pPr>
    </w:p>
    <w:p w14:paraId="161D0323" w14:textId="0C6F4343" w:rsidR="00CA6B4F" w:rsidRDefault="00B771E1" w:rsidP="000102B6">
      <w:pPr>
        <w:pStyle w:val="Heading1"/>
      </w:pPr>
      <w:r>
        <w:t>Project Requirements</w:t>
      </w:r>
    </w:p>
    <w:p w14:paraId="77BD3903" w14:textId="3E260E25" w:rsidR="00B64597" w:rsidRPr="00B64597" w:rsidRDefault="00B64597" w:rsidP="00B64597">
      <w:pPr>
        <w:pStyle w:val="ListParagraph"/>
        <w:numPr>
          <w:ilvl w:val="0"/>
          <w:numId w:val="6"/>
        </w:numPr>
      </w:pPr>
      <w:sdt>
        <w:sdtPr>
          <w:id w:val="-5724289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64597">
        <w:t xml:space="preserve"> </w:t>
      </w:r>
      <w:r w:rsidRPr="00B64597">
        <w:t xml:space="preserve">Your visualization must include a </w:t>
      </w:r>
      <w:r w:rsidRPr="00C7172C">
        <w:t>Python Flask–powered API, HTML/CSS, JavaScript, and at least one database (PostgreSQL, MongoDB, SQLite, etc.).</w:t>
      </w:r>
      <w:r w:rsidRPr="00B64597">
        <w:t xml:space="preserve"> </w:t>
      </w:r>
    </w:p>
    <w:p w14:paraId="3141109E" w14:textId="569634A6" w:rsidR="00B64597" w:rsidRPr="00B64597" w:rsidRDefault="00B64597" w:rsidP="00B64597">
      <w:pPr>
        <w:pStyle w:val="ListParagraph"/>
        <w:numPr>
          <w:ilvl w:val="0"/>
          <w:numId w:val="6"/>
        </w:numPr>
      </w:pPr>
      <w:sdt>
        <w:sdtPr>
          <w:id w:val="-16610784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64597">
        <w:t xml:space="preserve"> </w:t>
      </w:r>
      <w:r w:rsidRPr="00B64597">
        <w:t xml:space="preserve">Your project should fall into one of the below four tracks: </w:t>
      </w:r>
    </w:p>
    <w:p w14:paraId="28273FDD" w14:textId="5AF438EB" w:rsidR="00B64597" w:rsidRPr="00B64597" w:rsidRDefault="00B64597" w:rsidP="00B64597">
      <w:pPr>
        <w:pStyle w:val="ListParagraph"/>
        <w:numPr>
          <w:ilvl w:val="0"/>
          <w:numId w:val="8"/>
        </w:numPr>
      </w:pPr>
      <w:sdt>
        <w:sdtPr>
          <w:id w:val="-2390266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64597">
        <w:t xml:space="preserve"> </w:t>
      </w:r>
      <w:r w:rsidRPr="00B64597">
        <w:t xml:space="preserve">A combination of web scraping and Leaflet or </w:t>
      </w:r>
      <w:proofErr w:type="spellStart"/>
      <w:r w:rsidRPr="00B64597">
        <w:t>Plotly</w:t>
      </w:r>
      <w:proofErr w:type="spellEnd"/>
    </w:p>
    <w:p w14:paraId="04C9B930" w14:textId="2090071B" w:rsidR="00B64597" w:rsidRPr="00B64597" w:rsidRDefault="00B64597" w:rsidP="00B64597">
      <w:pPr>
        <w:pStyle w:val="ListParagraph"/>
        <w:numPr>
          <w:ilvl w:val="0"/>
          <w:numId w:val="8"/>
        </w:numPr>
      </w:pPr>
      <w:sdt>
        <w:sdtPr>
          <w:id w:val="12103735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64597">
        <w:t xml:space="preserve"> </w:t>
      </w:r>
      <w:r w:rsidRPr="00B64597">
        <w:t>A dashboard page with multiple charts that update from the same data</w:t>
      </w:r>
    </w:p>
    <w:p w14:paraId="49D206E2" w14:textId="0E4E6719" w:rsidR="00B64597" w:rsidRPr="00B64597" w:rsidRDefault="00B64597" w:rsidP="00B64597">
      <w:pPr>
        <w:pStyle w:val="ListParagraph"/>
        <w:numPr>
          <w:ilvl w:val="0"/>
          <w:numId w:val="8"/>
        </w:numPr>
      </w:pPr>
      <w:sdt>
        <w:sdtPr>
          <w:id w:val="20951160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64597">
        <w:t xml:space="preserve"> </w:t>
      </w:r>
      <w:r w:rsidRPr="00B64597">
        <w:t>Should be deployed to Heroku</w:t>
      </w:r>
    </w:p>
    <w:p w14:paraId="195ED888" w14:textId="777786F8" w:rsidR="00B64597" w:rsidRPr="00B64597" w:rsidRDefault="00B64597" w:rsidP="00B64597">
      <w:pPr>
        <w:pStyle w:val="ListParagraph"/>
        <w:numPr>
          <w:ilvl w:val="0"/>
          <w:numId w:val="6"/>
        </w:numPr>
      </w:pPr>
      <w:sdt>
        <w:sdtPr>
          <w:id w:val="-3100991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64597">
        <w:t xml:space="preserve"> </w:t>
      </w:r>
      <w:r w:rsidRPr="00B64597">
        <w:t xml:space="preserve">Your project should include at least one JS library that we </w:t>
      </w:r>
      <w:hyperlink w:anchor="_Analysis_Methods" w:history="1">
        <w:r w:rsidRPr="00B64597">
          <w:rPr>
            <w:rStyle w:val="Hyperlink"/>
          </w:rPr>
          <w:t>did not cover</w:t>
        </w:r>
      </w:hyperlink>
      <w:r w:rsidRPr="00B64597">
        <w:t>.</w:t>
      </w:r>
    </w:p>
    <w:p w14:paraId="66A5975F" w14:textId="711A9280" w:rsidR="00B64597" w:rsidRPr="00B64597" w:rsidRDefault="00B64597" w:rsidP="00B64597">
      <w:pPr>
        <w:pStyle w:val="ListParagraph"/>
        <w:numPr>
          <w:ilvl w:val="0"/>
          <w:numId w:val="6"/>
        </w:numPr>
      </w:pPr>
      <w:sdt>
        <w:sdtPr>
          <w:id w:val="2500948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64597">
        <w:t xml:space="preserve"> </w:t>
      </w:r>
      <w:r w:rsidRPr="00B64597">
        <w:t>Your project must be powered by a data set with at least 500 records.</w:t>
      </w:r>
    </w:p>
    <w:p w14:paraId="79ACF9AA" w14:textId="12F1EA24" w:rsidR="00B64597" w:rsidRPr="00B64597" w:rsidRDefault="00B64597" w:rsidP="00B64597">
      <w:pPr>
        <w:pStyle w:val="ListParagraph"/>
        <w:numPr>
          <w:ilvl w:val="0"/>
          <w:numId w:val="6"/>
        </w:numPr>
      </w:pPr>
      <w:sdt>
        <w:sdtPr>
          <w:id w:val="650867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64597">
        <w:t xml:space="preserve"> </w:t>
      </w:r>
      <w:r w:rsidRPr="00B64597">
        <w:t>Your project must include some level of user-driven interaction (e.g., dropdowns, textboxes).</w:t>
      </w:r>
    </w:p>
    <w:p w14:paraId="23742261" w14:textId="56C20EB5" w:rsidR="00B771E1" w:rsidRPr="00B771E1" w:rsidRDefault="00B64597" w:rsidP="00302B51">
      <w:pPr>
        <w:pStyle w:val="ListParagraph"/>
        <w:numPr>
          <w:ilvl w:val="0"/>
          <w:numId w:val="6"/>
        </w:numPr>
        <w:rPr>
          <w:rFonts w:hint="eastAsia"/>
        </w:rPr>
      </w:pPr>
      <w:sdt>
        <w:sdtPr>
          <w:id w:val="18263183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B64597">
        <w:t xml:space="preserve"> </w:t>
      </w:r>
      <w:r w:rsidRPr="00B64597">
        <w:t xml:space="preserve">Your final visualization should ideally include at least three views. </w:t>
      </w:r>
    </w:p>
    <w:sectPr w:rsidR="00B771E1" w:rsidRPr="00B771E1" w:rsidSect="000102B6">
      <w:headerReference w:type="default" r:id="rId12"/>
      <w:footerReference w:type="default" r:id="rId13"/>
      <w:headerReference w:type="first" r:id="rId14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A0B5A" w14:textId="77777777" w:rsidR="00F8377F" w:rsidRDefault="00F8377F">
      <w:pPr>
        <w:spacing w:after="0" w:line="240" w:lineRule="auto"/>
      </w:pPr>
      <w:r>
        <w:separator/>
      </w:r>
    </w:p>
  </w:endnote>
  <w:endnote w:type="continuationSeparator" w:id="0">
    <w:p w14:paraId="13508930" w14:textId="77777777" w:rsidR="00F8377F" w:rsidRDefault="00F83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C3111" w14:textId="77777777" w:rsidR="0001626D" w:rsidRPr="00544235" w:rsidRDefault="00317906">
    <w:pPr>
      <w:pStyle w:val="Footer"/>
      <w:rPr>
        <w:color w:val="335B74" w:themeColor="text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444C49" wp14:editId="522F6C6D">
              <wp:simplePos x="0" y="0"/>
              <wp:positionH relativeFrom="column">
                <wp:posOffset>-715645</wp:posOffset>
              </wp:positionH>
              <wp:positionV relativeFrom="paragraph">
                <wp:posOffset>154305</wp:posOffset>
              </wp:positionV>
              <wp:extent cx="7833207" cy="447841"/>
              <wp:effectExtent l="0" t="0" r="0" b="9525"/>
              <wp:wrapNone/>
              <wp:docPr id="5" name="Rectangle 5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6D6326" id="Rectangle 5" o:spid="_x0000_s1026" alt="decorative element" style="position:absolute;margin-left:-56.35pt;margin-top:12.15pt;width:616.8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 w:rsidR="00DA4A43" w:rsidRPr="00544235">
      <w:rPr>
        <w:color w:val="335B74" w:themeColor="text2"/>
      </w:rPr>
      <w:fldChar w:fldCharType="begin"/>
    </w:r>
    <w:r w:rsidR="00DA4A43" w:rsidRPr="00544235">
      <w:rPr>
        <w:color w:val="335B74" w:themeColor="text2"/>
      </w:rPr>
      <w:instrText xml:space="preserve"> PAGE   \* MERGEFORMAT </w:instrText>
    </w:r>
    <w:r w:rsidR="00DA4A43" w:rsidRPr="00544235">
      <w:rPr>
        <w:color w:val="335B74" w:themeColor="text2"/>
      </w:rPr>
      <w:fldChar w:fldCharType="separate"/>
    </w:r>
    <w:r w:rsidR="00DF3520">
      <w:rPr>
        <w:noProof/>
        <w:color w:val="335B74" w:themeColor="text2"/>
      </w:rPr>
      <w:t>2</w:t>
    </w:r>
    <w:r w:rsidR="00DA4A43" w:rsidRPr="00544235">
      <w:rPr>
        <w:noProof/>
        <w:color w:val="335B74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22E4C" w14:textId="77777777" w:rsidR="00F8377F" w:rsidRDefault="00F8377F">
      <w:pPr>
        <w:spacing w:after="0" w:line="240" w:lineRule="auto"/>
      </w:pPr>
      <w:r>
        <w:separator/>
      </w:r>
    </w:p>
  </w:footnote>
  <w:footnote w:type="continuationSeparator" w:id="0">
    <w:p w14:paraId="001ACED2" w14:textId="77777777" w:rsidR="00F8377F" w:rsidRDefault="00F83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5F9C" w14:textId="77777777" w:rsidR="000102B6" w:rsidRDefault="000102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B6ADA1" wp14:editId="042FC279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6" name="Rectangle 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3B9897" id="Rectangle 6" o:spid="_x0000_s1026" alt="decorative element" style="position:absolute;margin-left:-56.35pt;margin-top:-36pt;width:616.8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9EAE2" w14:textId="77777777" w:rsidR="00DC5CA9" w:rsidRDefault="00DC5CA9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5F7E9F" wp14:editId="6A895840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3888" cy="10210800"/>
              <wp:effectExtent l="0" t="0" r="0" b="0"/>
              <wp:wrapNone/>
              <wp:docPr id="4" name="Group 4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3888" cy="10210800"/>
                        <a:chOff x="0" y="0"/>
                        <a:chExt cx="10535285" cy="10210800"/>
                      </a:xfrm>
                    </wpg:grpSpPr>
                    <wps:wsp>
                      <wps:cNvPr id="20" name="Freeform 19">
                        <a:extLst>
                          <a:ext uri="{FF2B5EF4-FFF2-40B4-BE49-F238E27FC236}">
                            <a16:creationId xmlns:a16="http://schemas.microsoft.com/office/drawing/2014/main" id="{7E1B7167-0843-9649-8C5E-3D07F055F899}"/>
                          </a:ext>
                        </a:extLst>
                      </wps:cNvPr>
                      <wps:cNvSpPr/>
                      <wps:spPr>
                        <a:xfrm>
                          <a:off x="1724025" y="28575"/>
                          <a:ext cx="7874635" cy="21450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320B7BD3" w14:textId="77777777" w:rsidR="00DC5CA9" w:rsidRDefault="00DC5CA9" w:rsidP="00DC5C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124575" y="104775"/>
                          <a:ext cx="3420835" cy="2067574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t="-18000" b="-9000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5" name="Group 15"/>
                      <wpg:cNvGrpSpPr/>
                      <wpg:grpSpPr>
                        <a:xfrm>
                          <a:off x="5591175" y="142875"/>
                          <a:ext cx="1806575" cy="1984375"/>
                          <a:chOff x="34534" y="0"/>
                          <a:chExt cx="1806761" cy="1985392"/>
                        </a:xfrm>
                      </wpg:grpSpPr>
                      <wps:wsp>
                        <wps:cNvPr id="13" name="Parallelogram 12">
                          <a:extLst>
                            <a:ext uri="{FF2B5EF4-FFF2-40B4-BE49-F238E27FC236}">
                              <a16:creationId xmlns:a16="http://schemas.microsoft.com/office/drawing/2014/main" id="{0DF4DB2E-1B08-B444-B2FC-E7FB68181731}"/>
                            </a:ext>
                          </a:extLst>
                        </wps:cNvPr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4" name="Group 14"/>
                      <wpg:cNvGrpSpPr/>
                      <wpg:grpSpPr>
                        <a:xfrm rot="10800000">
                          <a:off x="8667750" y="190500"/>
                          <a:ext cx="1867535" cy="1966505"/>
                          <a:chOff x="-1" y="0"/>
                          <a:chExt cx="1867535" cy="1966560"/>
                        </a:xfrm>
                      </wpg:grpSpPr>
                      <wps:wsp>
                        <wps:cNvPr id="8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1" name="Parallelogram 10"/>
                      <wps:cNvSpPr/>
                      <wps:spPr>
                        <a:xfrm>
                          <a:off x="0" y="0"/>
                          <a:ext cx="2404769" cy="2691054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1733550" y="2085975"/>
                          <a:ext cx="7807325" cy="257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1762125" y="9762490"/>
                          <a:ext cx="7807325" cy="448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5F7E9F" id="Group 4" o:spid="_x0000_s1026" alt="decorative element" style="position:absolute;margin-left:0;margin-top:0;width:829.45pt;height:804pt;z-index:251659264;mso-width-percent:1360;mso-left-percent:-229;mso-top-percent:-15;mso-position-horizontal-relative:page;mso-position-vertical-relative:page;mso-width-percent:1360;mso-left-percent:-229;mso-top-percent:-15" coordsize="105352,102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">
              <v:rect id="Freeform 19" o:spid="_x0000_s1027" style="position:absolute;left:17240;top:285;width:78746;height:21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" fillcolor="#335b74 [3215]" stroked="f" strokeweight=".235mm">
                <v:textbox>
                  <w:txbxContent>
                    <w:p w14:paraId="320B7BD3" w14:textId="77777777" w:rsidR="00DC5CA9" w:rsidRDefault="00DC5CA9" w:rsidP="00DC5CA9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1245;top:1047;width:34209;height:20676;visibility:visible;mso-wrap-style:square;v-text-anchor:middle" coordsize="3315255,200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616287,0;3420835,0;3420835,2067574;940338,2067574;0,1000853;616287,0" o:connectangles="0,0,0,0,0,0"/>
              </v:shape>
              <v:group id="Group 15" o:spid="_x0000_s1029" style="position:absolute;left:55911;top:1428;width:18066;height:19844" coordorigin="345" coordsize="18067,1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4" o:spid="_x0000_s1032" style="position:absolute;left:86677;top:1905;width:18675;height:19665;rotation:180" coordorigin="" coordsize="18675,1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" path="m,1167498l728456,r531562,180603l181009,1868187,,1167498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7;height:26910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7566;1282523,0;2404769,15192;754095,2691054;0,1917566" o:connectangles="0,0,0,0,0"/>
              </v:shape>
              <v:rect id="Rectangle 23" o:spid="_x0000_s1036" style="position:absolute;left:17335;top:20859;width:78073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LhxAAAANsAAAAPAAAAZHJzL2Rvd25yZXYueG1sRI9Ba8JA&#10;FITvQv/D8gredKOi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LP7MuH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v:rect id="Rectangle 24" o:spid="_x0000_s1037" style="position:absolute;left:17621;top:97624;width:78073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533322D"/>
    <w:multiLevelType w:val="hybridMultilevel"/>
    <w:tmpl w:val="27788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E0B0B"/>
    <w:multiLevelType w:val="hybridMultilevel"/>
    <w:tmpl w:val="ED14BF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43BAB"/>
    <w:multiLevelType w:val="hybridMultilevel"/>
    <w:tmpl w:val="8946E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F7CE7"/>
    <w:multiLevelType w:val="hybridMultilevel"/>
    <w:tmpl w:val="E0ACD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A7791"/>
    <w:multiLevelType w:val="hybridMultilevel"/>
    <w:tmpl w:val="69287CCE"/>
    <w:lvl w:ilvl="0" w:tplc="A1DE4398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239130">
    <w:abstractNumId w:val="0"/>
  </w:num>
  <w:num w:numId="2" w16cid:durableId="1513031344">
    <w:abstractNumId w:val="4"/>
  </w:num>
  <w:num w:numId="3" w16cid:durableId="311062277">
    <w:abstractNumId w:val="7"/>
  </w:num>
  <w:num w:numId="4" w16cid:durableId="527446537">
    <w:abstractNumId w:val="5"/>
  </w:num>
  <w:num w:numId="5" w16cid:durableId="607196545">
    <w:abstractNumId w:val="3"/>
  </w:num>
  <w:num w:numId="6" w16cid:durableId="1761489789">
    <w:abstractNumId w:val="1"/>
  </w:num>
  <w:num w:numId="7" w16cid:durableId="1528639206">
    <w:abstractNumId w:val="2"/>
  </w:num>
  <w:num w:numId="8" w16cid:durableId="1405369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38"/>
    <w:rsid w:val="000102B6"/>
    <w:rsid w:val="0001495E"/>
    <w:rsid w:val="0001626D"/>
    <w:rsid w:val="00020201"/>
    <w:rsid w:val="00040852"/>
    <w:rsid w:val="00096EA6"/>
    <w:rsid w:val="000E0157"/>
    <w:rsid w:val="0010367C"/>
    <w:rsid w:val="001419A4"/>
    <w:rsid w:val="00157109"/>
    <w:rsid w:val="001B655A"/>
    <w:rsid w:val="0023737B"/>
    <w:rsid w:val="00250C94"/>
    <w:rsid w:val="002E5BD6"/>
    <w:rsid w:val="002E6287"/>
    <w:rsid w:val="00302B51"/>
    <w:rsid w:val="00317906"/>
    <w:rsid w:val="003C520B"/>
    <w:rsid w:val="003F5B99"/>
    <w:rsid w:val="00411753"/>
    <w:rsid w:val="0048066F"/>
    <w:rsid w:val="004B13B1"/>
    <w:rsid w:val="00524B92"/>
    <w:rsid w:val="00544235"/>
    <w:rsid w:val="00560F76"/>
    <w:rsid w:val="0058317D"/>
    <w:rsid w:val="005E4D50"/>
    <w:rsid w:val="007038AD"/>
    <w:rsid w:val="00736BDC"/>
    <w:rsid w:val="007520BE"/>
    <w:rsid w:val="007A2E22"/>
    <w:rsid w:val="00823213"/>
    <w:rsid w:val="00840C37"/>
    <w:rsid w:val="0084370A"/>
    <w:rsid w:val="00844354"/>
    <w:rsid w:val="0088731E"/>
    <w:rsid w:val="008962D9"/>
    <w:rsid w:val="00A448C1"/>
    <w:rsid w:val="00A93DCD"/>
    <w:rsid w:val="00AA7AA0"/>
    <w:rsid w:val="00AE735A"/>
    <w:rsid w:val="00B64597"/>
    <w:rsid w:val="00B771E1"/>
    <w:rsid w:val="00B91C6A"/>
    <w:rsid w:val="00B95A38"/>
    <w:rsid w:val="00C34F93"/>
    <w:rsid w:val="00C455D8"/>
    <w:rsid w:val="00C5399C"/>
    <w:rsid w:val="00C7172C"/>
    <w:rsid w:val="00CA3BE1"/>
    <w:rsid w:val="00CA6B4F"/>
    <w:rsid w:val="00CD61BA"/>
    <w:rsid w:val="00D416B2"/>
    <w:rsid w:val="00D45644"/>
    <w:rsid w:val="00DA4A43"/>
    <w:rsid w:val="00DC5883"/>
    <w:rsid w:val="00DC5CA9"/>
    <w:rsid w:val="00DF3520"/>
    <w:rsid w:val="00E37225"/>
    <w:rsid w:val="00EA417A"/>
    <w:rsid w:val="00F8377F"/>
    <w:rsid w:val="00F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EB486"/>
  <w15:chartTrackingRefBased/>
  <w15:docId w15:val="{0E01A1BA-AEE0-4F17-9A1B-D5F6DCD7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37"/>
    <w:rPr>
      <w:color w:val="404040" w:themeColor="text1" w:themeTint="BF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01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0102B6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0102B6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0102B6"/>
    <w:rPr>
      <w:rFonts w:asciiTheme="majorHAnsi" w:eastAsiaTheme="majorEastAsia" w:hAnsiTheme="majorHAnsi" w:cstheme="majorBidi"/>
      <w:color w:val="2683C6" w:themeColor="accent2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0102B6"/>
    <w:rPr>
      <w:rFonts w:asciiTheme="majorHAnsi" w:eastAsiaTheme="majorEastAsia" w:hAnsiTheme="majorHAnsi" w:cstheme="majorBidi"/>
      <w:color w:val="1CADE4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CADE4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840C37"/>
    <w:pPr>
      <w:numPr>
        <w:numId w:val="3"/>
      </w:numPr>
      <w:spacing w:before="100" w:after="100" w:line="240" w:lineRule="auto"/>
      <w:contextualSpacing/>
    </w:pPr>
    <w:rPr>
      <w:szCs w:val="21"/>
    </w:rPr>
  </w:style>
  <w:style w:type="paragraph" w:styleId="Header">
    <w:name w:val="header"/>
    <w:basedOn w:val="Normal"/>
    <w:link w:val="HeaderChar"/>
    <w:uiPriority w:val="99"/>
    <w:semiHidden/>
    <w:rsid w:val="00544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2B6"/>
    <w:rPr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DC5CA9"/>
    <w:rPr>
      <w:color w:val="808080"/>
    </w:rPr>
  </w:style>
  <w:style w:type="paragraph" w:customStyle="1" w:styleId="Details">
    <w:name w:val="Details"/>
    <w:basedOn w:val="Normal"/>
    <w:qFormat/>
    <w:rsid w:val="00840C37"/>
    <w:pPr>
      <w:spacing w:before="360"/>
      <w:contextualSpacing/>
    </w:pPr>
    <w:rPr>
      <w:color w:val="auto"/>
      <w:sz w:val="30"/>
    </w:rPr>
  </w:style>
  <w:style w:type="paragraph" w:styleId="NoSpacing">
    <w:name w:val="No Spacing"/>
    <w:uiPriority w:val="99"/>
    <w:qFormat/>
    <w:rsid w:val="0048066F"/>
    <w:pPr>
      <w:spacing w:after="0" w:line="240" w:lineRule="auto"/>
    </w:pPr>
    <w:rPr>
      <w:color w:val="404040" w:themeColor="text1" w:themeTint="BF"/>
      <w:sz w:val="24"/>
      <w:szCs w:val="20"/>
    </w:rPr>
  </w:style>
  <w:style w:type="paragraph" w:styleId="ListParagraph">
    <w:name w:val="List Paragraph"/>
    <w:basedOn w:val="Normal"/>
    <w:uiPriority w:val="34"/>
    <w:semiHidden/>
    <w:qFormat/>
    <w:rsid w:val="001571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37B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argurus.com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datasets/cisautomotiveapi/large-car-datase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lew1\AppData\Roaming\Microsoft\Templates\Education%20minutes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27B9BB-1AEF-4951-BFBA-F9133C80F3E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9D12675-D78A-439E-8491-64F8D62988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FB461-0670-44F6-A0E0-FEEB7D8A6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minutes.dotx</Template>
  <TotalTime>89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Lewis</dc:creator>
  <cp:keywords/>
  <dc:description/>
  <cp:lastModifiedBy>Krystal Lewis</cp:lastModifiedBy>
  <cp:revision>8</cp:revision>
  <dcterms:created xsi:type="dcterms:W3CDTF">2022-07-13T02:16:00Z</dcterms:created>
  <dcterms:modified xsi:type="dcterms:W3CDTF">2022-07-13T03:45:00Z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